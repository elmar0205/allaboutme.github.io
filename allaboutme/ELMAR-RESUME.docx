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73A5A52" w14:textId="77777777" w:rsidR="0006196F" w:rsidRPr="00096D05" w:rsidRDefault="006C2BCD" w:rsidP="00F705F0">
      <w:pPr>
        <w:pStyle w:val="Name"/>
        <w:spacing w:before="0" w:line="360" w:lineRule="auto"/>
        <w:rPr>
          <w:rFonts w:ascii="Times New Roman" w:hAnsi="Times New Roman" w:cs="Times New Roman"/>
          <w:sz w:val="44"/>
          <w:szCs w:val="44"/>
          <w:lang w:val="en-PH"/>
        </w:rPr>
      </w:pPr>
      <w:r w:rsidRPr="00096D05">
        <w:rPr>
          <w:rFonts w:ascii="Times New Roman" w:hAnsi="Times New Roman" w:cs="Times New Roman"/>
          <w:noProof/>
          <w:sz w:val="44"/>
          <w:szCs w:val="44"/>
          <w:lang w:val="en-PH"/>
        </w:rPr>
        <w:drawing>
          <wp:anchor distT="0" distB="0" distL="114300" distR="114300" simplePos="0" relativeHeight="251659264" behindDoc="0" locked="0" layoutInCell="1" allowOverlap="1" wp14:anchorId="6250CCAD" wp14:editId="694CF311">
            <wp:simplePos x="0" y="0"/>
            <wp:positionH relativeFrom="column">
              <wp:posOffset>5030470</wp:posOffset>
            </wp:positionH>
            <wp:positionV relativeFrom="paragraph">
              <wp:posOffset>-13970</wp:posOffset>
            </wp:positionV>
            <wp:extent cx="1836000" cy="182160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AE9" w:rsidRPr="00096D05">
        <w:rPr>
          <w:rFonts w:ascii="Times New Roman" w:hAnsi="Times New Roman" w:cs="Times New Roman"/>
          <w:sz w:val="44"/>
          <w:szCs w:val="44"/>
          <w:lang w:val="en-PH"/>
        </w:rPr>
        <w:t>Santiago, elmar g.</w:t>
      </w:r>
    </w:p>
    <w:p w14:paraId="34A7AB5F" w14:textId="77777777" w:rsidR="0053365F" w:rsidRPr="00096D05" w:rsidRDefault="00971299" w:rsidP="00F705F0">
      <w:pPr>
        <w:pStyle w:val="ContactInfo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>Address:</w:t>
      </w:r>
      <w:r w:rsidR="000463B5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</w:t>
      </w:r>
      <w:r w:rsidR="000F5914" w:rsidRPr="00096D05">
        <w:rPr>
          <w:rFonts w:ascii="Times New Roman" w:hAnsi="Times New Roman" w:cs="Times New Roman"/>
          <w:sz w:val="22"/>
          <w:szCs w:val="22"/>
          <w:lang w:val="en-PH"/>
        </w:rPr>
        <w:t>Zone</w:t>
      </w:r>
      <w:r w:rsidR="005E2E65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1, </w:t>
      </w:r>
      <w:r w:rsidR="00BF6944" w:rsidRPr="00096D05">
        <w:rPr>
          <w:rFonts w:ascii="Times New Roman" w:hAnsi="Times New Roman" w:cs="Times New Roman"/>
          <w:sz w:val="22"/>
          <w:szCs w:val="22"/>
          <w:lang w:val="en-PH"/>
        </w:rPr>
        <w:t>Sta. Lucia</w:t>
      </w:r>
      <w:r w:rsidR="00A34AE9" w:rsidRPr="00096D05">
        <w:rPr>
          <w:rFonts w:ascii="Times New Roman" w:hAnsi="Times New Roman" w:cs="Times New Roman"/>
          <w:sz w:val="22"/>
          <w:szCs w:val="22"/>
        </w:rPr>
        <w:t xml:space="preserve">, San Miguel, Bulacan </w:t>
      </w:r>
    </w:p>
    <w:p w14:paraId="1F661C1A" w14:textId="77777777" w:rsidR="0053365F" w:rsidRPr="00096D05" w:rsidRDefault="00566C95" w:rsidP="00F705F0">
      <w:pPr>
        <w:pStyle w:val="ContactInfo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2"/>
          <w:szCs w:val="22"/>
          <w:lang w:val="en-PH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</w:rPr>
        <w:t>Contact</w:t>
      </w:r>
      <w:r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C454D7" w:rsidRPr="00096D05">
        <w:rPr>
          <w:rFonts w:ascii="Times New Roman" w:hAnsi="Times New Roman" w:cs="Times New Roman"/>
          <w:b/>
          <w:bCs/>
          <w:sz w:val="22"/>
          <w:szCs w:val="22"/>
        </w:rPr>
        <w:t>Number:</w:t>
      </w:r>
      <w:r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A34AE9" w:rsidRPr="00096D05">
        <w:rPr>
          <w:rFonts w:ascii="Times New Roman" w:hAnsi="Times New Roman" w:cs="Times New Roman"/>
          <w:sz w:val="22"/>
          <w:szCs w:val="22"/>
        </w:rPr>
        <w:t>09</w:t>
      </w:r>
      <w:r w:rsidR="004868A4" w:rsidRPr="00096D05">
        <w:rPr>
          <w:rFonts w:ascii="Times New Roman" w:hAnsi="Times New Roman" w:cs="Times New Roman"/>
          <w:sz w:val="22"/>
          <w:szCs w:val="22"/>
          <w:lang w:val="en-PH"/>
        </w:rPr>
        <w:t>709406617</w:t>
      </w:r>
    </w:p>
    <w:p w14:paraId="2B50DAF4" w14:textId="77777777" w:rsidR="00F2160F" w:rsidRPr="00096D05" w:rsidRDefault="00C454D7" w:rsidP="00F705F0">
      <w:pPr>
        <w:pStyle w:val="ContactInfo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n-PH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>Email:</w:t>
      </w:r>
      <w:r w:rsidR="00F2160F"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 xml:space="preserve"> </w:t>
      </w:r>
      <w:hyperlink r:id="rId10" w:history="1">
        <w:r w:rsidR="008951CD" w:rsidRPr="00096D05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lang w:val="en-PH"/>
          </w:rPr>
          <w:t>elmarsantiago0205@g</w:t>
        </w:r>
        <w:r w:rsidR="008951CD" w:rsidRPr="00096D05">
          <w:rPr>
            <w:rStyle w:val="Hyperlink"/>
            <w:rFonts w:ascii="Times New Roman" w:hAnsi="Times New Roman" w:cs="Times New Roman"/>
            <w:sz w:val="22"/>
            <w:szCs w:val="22"/>
            <w:lang w:val="en-PH"/>
          </w:rPr>
          <w:t>mail.com</w:t>
        </w:r>
      </w:hyperlink>
    </w:p>
    <w:p w14:paraId="57EC7D62" w14:textId="77777777" w:rsidR="0006196F" w:rsidRPr="00096D05" w:rsidRDefault="00964689" w:rsidP="005B64C8">
      <w:pPr>
        <w:pStyle w:val="ContactInfo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after="0" w:line="360" w:lineRule="auto"/>
        <w:rPr>
          <w:rFonts w:ascii="Times New Roman" w:hAnsi="Times New Roman" w:cs="Times New Roman"/>
          <w:sz w:val="22"/>
          <w:szCs w:val="22"/>
          <w:lang w:val="en-PH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 xml:space="preserve">Date of </w:t>
      </w:r>
      <w:r w:rsidR="00C454D7"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>Birth:</w:t>
      </w:r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 xml:space="preserve"> </w:t>
      </w:r>
      <w:r w:rsidR="00891596" w:rsidRPr="00096D05">
        <w:rPr>
          <w:rFonts w:ascii="Times New Roman" w:hAnsi="Times New Roman" w:cs="Times New Roman"/>
          <w:sz w:val="22"/>
          <w:szCs w:val="22"/>
          <w:lang w:val="en-PH"/>
        </w:rPr>
        <w:t>February 5,2002</w:t>
      </w:r>
      <w:bookmarkStart w:id="0" w:name="_GoBack"/>
      <w:bookmarkEnd w:id="0"/>
    </w:p>
    <w:p w14:paraId="26930207" w14:textId="77777777" w:rsidR="00994642" w:rsidRPr="00096D05" w:rsidRDefault="00912767" w:rsidP="005B64C8">
      <w:pPr>
        <w:pStyle w:val="ContactInfo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after="0" w:line="360" w:lineRule="auto"/>
        <w:rPr>
          <w:rFonts w:ascii="Times New Roman" w:hAnsi="Times New Roman" w:cs="Times New Roman"/>
          <w:sz w:val="22"/>
          <w:szCs w:val="22"/>
          <w:lang w:val="en-PH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 xml:space="preserve">Age: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>20 yrs. old</w:t>
      </w:r>
    </w:p>
    <w:sdt>
      <w:sdtPr>
        <w:rPr>
          <w:rFonts w:ascii="Times New Roman" w:hAnsi="Times New Roman" w:cs="Times New Roman"/>
          <w:sz w:val="22"/>
          <w:szCs w:val="22"/>
        </w:rPr>
        <w:id w:val="-1179423465"/>
        <w:placeholder>
          <w:docPart w:val="F4AAA787CADBFA4FA1320AA26DBB357D"/>
        </w:placeholder>
        <w:temporary/>
        <w15:appearance w15:val="hidden"/>
      </w:sdtPr>
      <w:sdtEndPr/>
      <w:sdtContent>
        <w:p w14:paraId="70C18FD2" w14:textId="77777777" w:rsidR="0053365F" w:rsidRPr="00096D05" w:rsidRDefault="00A34AE9" w:rsidP="00F705F0">
          <w:pPr>
            <w:pStyle w:val="Heading1"/>
            <w:spacing w:before="0" w:line="36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096D05">
            <w:rPr>
              <w:rFonts w:ascii="Times New Roman" w:hAnsi="Times New Roman" w:cs="Times New Roman"/>
              <w:sz w:val="22"/>
              <w:szCs w:val="22"/>
            </w:rPr>
            <w:t>Objective</w:t>
          </w:r>
        </w:p>
      </w:sdtContent>
    </w:sdt>
    <w:p w14:paraId="4CB75DDB" w14:textId="77777777" w:rsidR="00D4165B" w:rsidRPr="00096D05" w:rsidRDefault="00A34AE9" w:rsidP="00F705F0">
      <w:pPr>
        <w:spacing w:line="360" w:lineRule="auto"/>
        <w:ind w:leftChars="100" w:left="640" w:hangingChars="200" w:hanging="440"/>
        <w:rPr>
          <w:rFonts w:ascii="Times New Roman" w:hAnsi="Times New Roman" w:cs="Times New Roman"/>
          <w:sz w:val="22"/>
          <w:szCs w:val="22"/>
          <w:lang w:val="en-PH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</w:t>
      </w:r>
      <w:r w:rsidRPr="00096D05">
        <w:rPr>
          <w:rFonts w:ascii="Times New Roman" w:hAnsi="Times New Roman" w:cs="Times New Roman"/>
          <w:sz w:val="22"/>
          <w:szCs w:val="22"/>
        </w:rPr>
        <w:t xml:space="preserve">To </w:t>
      </w:r>
      <w:r w:rsidR="004514A2" w:rsidRPr="00096D05">
        <w:rPr>
          <w:rFonts w:ascii="Times New Roman" w:hAnsi="Times New Roman" w:cs="Times New Roman"/>
          <w:sz w:val="22"/>
          <w:szCs w:val="22"/>
        </w:rPr>
        <w:t xml:space="preserve">secure a </w:t>
      </w:r>
      <w:r w:rsidR="00663597" w:rsidRPr="00096D05">
        <w:rPr>
          <w:rFonts w:ascii="Times New Roman" w:hAnsi="Times New Roman" w:cs="Times New Roman"/>
          <w:sz w:val="22"/>
          <w:szCs w:val="22"/>
        </w:rPr>
        <w:t xml:space="preserve">position </w:t>
      </w:r>
      <w:r w:rsidR="002E5DE2" w:rsidRPr="00096D05">
        <w:rPr>
          <w:rFonts w:ascii="Times New Roman" w:hAnsi="Times New Roman" w:cs="Times New Roman"/>
          <w:sz w:val="22"/>
          <w:szCs w:val="22"/>
        </w:rPr>
        <w:t xml:space="preserve">that would utilize </w:t>
      </w:r>
      <w:r w:rsidR="00273F84" w:rsidRPr="00096D05">
        <w:rPr>
          <w:rFonts w:ascii="Times New Roman" w:hAnsi="Times New Roman" w:cs="Times New Roman"/>
          <w:sz w:val="22"/>
          <w:szCs w:val="22"/>
        </w:rPr>
        <w:t xml:space="preserve">the academic/work </w:t>
      </w:r>
      <w:r w:rsidR="00F05587" w:rsidRPr="00096D05">
        <w:rPr>
          <w:rFonts w:ascii="Times New Roman" w:hAnsi="Times New Roman" w:cs="Times New Roman"/>
          <w:sz w:val="22"/>
          <w:szCs w:val="22"/>
        </w:rPr>
        <w:t xml:space="preserve">experience and training which </w:t>
      </w:r>
      <w:r w:rsidR="00C14E6D" w:rsidRPr="00096D05">
        <w:rPr>
          <w:rFonts w:ascii="Times New Roman" w:hAnsi="Times New Roman" w:cs="Times New Roman"/>
          <w:sz w:val="22"/>
          <w:szCs w:val="22"/>
        </w:rPr>
        <w:t xml:space="preserve">I have acquired. </w:t>
      </w:r>
      <w:r w:rsidR="005B2AA7" w:rsidRPr="00096D05">
        <w:rPr>
          <w:rFonts w:ascii="Times New Roman" w:hAnsi="Times New Roman" w:cs="Times New Roman"/>
          <w:sz w:val="22"/>
          <w:szCs w:val="22"/>
        </w:rPr>
        <w:t xml:space="preserve">Likewise, </w:t>
      </w:r>
      <w:r w:rsidR="00754F90" w:rsidRPr="00096D05">
        <w:rPr>
          <w:rFonts w:ascii="Times New Roman" w:hAnsi="Times New Roman" w:cs="Times New Roman"/>
          <w:sz w:val="22"/>
          <w:szCs w:val="22"/>
        </w:rPr>
        <w:t xml:space="preserve">to </w:t>
      </w:r>
      <w:proofErr w:type="gramStart"/>
      <w:r w:rsidR="005621B9" w:rsidRPr="00096D05">
        <w:rPr>
          <w:rFonts w:ascii="Times New Roman" w:hAnsi="Times New Roman" w:cs="Times New Roman"/>
          <w:sz w:val="22"/>
          <w:szCs w:val="22"/>
        </w:rPr>
        <w:t xml:space="preserve">substantially </w:t>
      </w:r>
      <w:r w:rsidR="00754F90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750CC1" w:rsidRPr="00096D05">
        <w:rPr>
          <w:rFonts w:ascii="Times New Roman" w:hAnsi="Times New Roman" w:cs="Times New Roman"/>
          <w:sz w:val="22"/>
          <w:szCs w:val="22"/>
        </w:rPr>
        <w:t>contribute</w:t>
      </w:r>
      <w:proofErr w:type="gramEnd"/>
      <w:r w:rsidR="00750CC1" w:rsidRPr="00096D05">
        <w:rPr>
          <w:rFonts w:ascii="Times New Roman" w:hAnsi="Times New Roman" w:cs="Times New Roman"/>
          <w:sz w:val="22"/>
          <w:szCs w:val="22"/>
        </w:rPr>
        <w:t xml:space="preserve"> to the success </w:t>
      </w:r>
      <w:r w:rsidR="000B67CE" w:rsidRPr="00096D05">
        <w:rPr>
          <w:rFonts w:ascii="Times New Roman" w:hAnsi="Times New Roman" w:cs="Times New Roman"/>
          <w:sz w:val="22"/>
          <w:szCs w:val="22"/>
        </w:rPr>
        <w:t xml:space="preserve">and growth </w:t>
      </w:r>
      <w:r w:rsidR="00750CC1" w:rsidRPr="00096D05">
        <w:rPr>
          <w:rFonts w:ascii="Times New Roman" w:hAnsi="Times New Roman" w:cs="Times New Roman"/>
          <w:sz w:val="22"/>
          <w:szCs w:val="22"/>
        </w:rPr>
        <w:t xml:space="preserve">of the </w:t>
      </w:r>
      <w:r w:rsidR="000B67CE" w:rsidRPr="00096D05">
        <w:rPr>
          <w:rFonts w:ascii="Times New Roman" w:hAnsi="Times New Roman" w:cs="Times New Roman"/>
          <w:sz w:val="22"/>
          <w:szCs w:val="22"/>
        </w:rPr>
        <w:t>company.</w:t>
      </w:r>
      <w:r w:rsidRPr="00096D05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  </w:t>
      </w:r>
      <w:r w:rsidR="00BF69B1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Pr="00096D0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986A0F" w14:textId="77777777" w:rsidR="0053365F" w:rsidRPr="00096D05" w:rsidRDefault="00A34AE9" w:rsidP="00F705F0">
      <w:pPr>
        <w:pStyle w:val="Heading1"/>
        <w:spacing w:before="0" w:line="360" w:lineRule="auto"/>
        <w:rPr>
          <w:rFonts w:ascii="Times New Roman" w:eastAsiaTheme="minorHAnsi" w:hAnsi="Times New Roman" w:cs="Times New Roman"/>
          <w:b w:val="0"/>
          <w:caps w:val="0"/>
          <w:color w:val="7F7F7F" w:themeColor="text1" w:themeTint="80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>Working Experience</w:t>
      </w:r>
    </w:p>
    <w:p w14:paraId="3F299093" w14:textId="77777777" w:rsidR="005543CC" w:rsidRPr="00096D05" w:rsidRDefault="002945C2" w:rsidP="00F705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Work </w:t>
      </w:r>
      <w:r w:rsidR="000140DA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Immersion                                          </w:t>
      </w:r>
      <w:r w:rsidR="003A3CD8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="000140DA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EB46E6" w:rsidRPr="00096D05">
        <w:rPr>
          <w:rFonts w:ascii="Times New Roman" w:hAnsi="Times New Roman" w:cs="Times New Roman"/>
          <w:b/>
          <w:bCs/>
          <w:sz w:val="22"/>
          <w:szCs w:val="22"/>
        </w:rPr>
        <w:t>•   Amber Bakery</w:t>
      </w:r>
    </w:p>
    <w:p w14:paraId="389C2A0D" w14:textId="77777777" w:rsidR="002945C2" w:rsidRPr="00096D05" w:rsidRDefault="002945C2" w:rsidP="00F705F0">
      <w:pPr>
        <w:pStyle w:val="ListParagraph"/>
        <w:spacing w:after="0" w:line="360" w:lineRule="auto"/>
        <w:ind w:left="1160"/>
        <w:rPr>
          <w:rFonts w:ascii="Times New Roman" w:hAnsi="Times New Roman" w:cs="Times New Roman"/>
          <w:b/>
          <w:bCs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Sta. Lucia, Elementary </w:t>
      </w:r>
      <w:r w:rsidR="00EB46E6" w:rsidRPr="00096D05">
        <w:rPr>
          <w:rFonts w:ascii="Times New Roman" w:hAnsi="Times New Roman" w:cs="Times New Roman"/>
          <w:sz w:val="22"/>
          <w:szCs w:val="22"/>
        </w:rPr>
        <w:t xml:space="preserve">School                        </w:t>
      </w:r>
      <w:r w:rsidR="003A3CD8" w:rsidRPr="00096D05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EB46E6" w:rsidRPr="00096D05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r w:rsidR="00C2303C" w:rsidRPr="00096D05">
        <w:rPr>
          <w:rFonts w:ascii="Times New Roman" w:hAnsi="Times New Roman" w:cs="Times New Roman"/>
          <w:sz w:val="22"/>
          <w:szCs w:val="22"/>
        </w:rPr>
        <w:t>Sumacab</w:t>
      </w:r>
      <w:proofErr w:type="spellEnd"/>
      <w:r w:rsidR="00C2303C" w:rsidRPr="00096D05">
        <w:rPr>
          <w:rFonts w:ascii="Times New Roman" w:hAnsi="Times New Roman" w:cs="Times New Roman"/>
          <w:sz w:val="22"/>
          <w:szCs w:val="22"/>
        </w:rPr>
        <w:t xml:space="preserve"> Este,</w:t>
      </w:r>
      <w:r w:rsidR="00C107A9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EB46E6" w:rsidRPr="00096D05">
        <w:rPr>
          <w:rFonts w:ascii="Times New Roman" w:hAnsi="Times New Roman" w:cs="Times New Roman"/>
          <w:sz w:val="22"/>
          <w:szCs w:val="22"/>
        </w:rPr>
        <w:t>Cabanatuan</w:t>
      </w:r>
    </w:p>
    <w:p w14:paraId="5A05F59C" w14:textId="77777777" w:rsidR="009D00D1" w:rsidRPr="00096D05" w:rsidRDefault="002945C2" w:rsidP="00F705F0">
      <w:pPr>
        <w:pStyle w:val="ListParagraph"/>
        <w:spacing w:after="0" w:line="360" w:lineRule="auto"/>
        <w:ind w:left="116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>2019-2020</w:t>
      </w:r>
      <w:r w:rsidR="00EB46E6" w:rsidRPr="00096D05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</w:t>
      </w:r>
      <w:r w:rsidR="003A3CD8" w:rsidRPr="00096D05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EB46E6" w:rsidRPr="00096D05">
        <w:rPr>
          <w:rFonts w:ascii="Times New Roman" w:hAnsi="Times New Roman" w:cs="Times New Roman"/>
          <w:sz w:val="22"/>
          <w:szCs w:val="22"/>
        </w:rPr>
        <w:t xml:space="preserve">          </w:t>
      </w:r>
      <w:r w:rsidR="006010B0" w:rsidRPr="00096D05">
        <w:rPr>
          <w:rFonts w:ascii="Times New Roman" w:hAnsi="Times New Roman" w:cs="Times New Roman"/>
          <w:sz w:val="22"/>
          <w:szCs w:val="22"/>
        </w:rPr>
        <w:t>Salesman</w:t>
      </w:r>
    </w:p>
    <w:p w14:paraId="31AC470D" w14:textId="77777777" w:rsidR="0053365F" w:rsidRPr="00096D05" w:rsidRDefault="00A34AE9" w:rsidP="00F705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>FISHING HOOK</w:t>
      </w:r>
      <w:r w:rsidRPr="00096D0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>(</w:t>
      </w:r>
      <w:r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>LIVELIHOOD</w:t>
      </w:r>
      <w:proofErr w:type="gramEnd"/>
      <w:r w:rsidRPr="00096D05">
        <w:rPr>
          <w:rFonts w:ascii="Times New Roman" w:hAnsi="Times New Roman" w:cs="Times New Roman"/>
          <w:b/>
          <w:bCs/>
          <w:sz w:val="22"/>
          <w:szCs w:val="22"/>
          <w:lang w:val="en-PH"/>
        </w:rPr>
        <w:t xml:space="preserve"> PROGRAM)</w:t>
      </w:r>
      <w:r w:rsidRPr="00096D05">
        <w:rPr>
          <w:rFonts w:ascii="Times New Roman" w:hAnsi="Times New Roman" w:cs="Times New Roman"/>
          <w:sz w:val="22"/>
          <w:szCs w:val="22"/>
        </w:rPr>
        <w:t xml:space="preserve">      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</w:t>
      </w:r>
      <w:r w:rsidR="007F6834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</w:t>
      </w:r>
      <w:r w:rsidR="006010B0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</w:t>
      </w:r>
      <w:r w:rsidR="007F6834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August 2021 </w:t>
      </w:r>
      <w:r w:rsidR="00B724A2" w:rsidRPr="00096D05">
        <w:rPr>
          <w:rFonts w:ascii="Times New Roman" w:hAnsi="Times New Roman" w:cs="Times New Roman"/>
          <w:sz w:val="22"/>
          <w:szCs w:val="22"/>
          <w:lang w:val="en-PH"/>
        </w:rPr>
        <w:t>–</w:t>
      </w:r>
      <w:r w:rsidR="007F6834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</w:t>
      </w:r>
      <w:r w:rsidR="00B724A2" w:rsidRPr="00096D05">
        <w:rPr>
          <w:rFonts w:ascii="Times New Roman" w:hAnsi="Times New Roman" w:cs="Times New Roman"/>
          <w:sz w:val="22"/>
          <w:szCs w:val="22"/>
          <w:lang w:val="en-PH"/>
        </w:rPr>
        <w:t>July 2022</w:t>
      </w:r>
      <w:r w:rsidRPr="00096D05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92E8E59" w14:textId="77777777" w:rsidR="0053365F" w:rsidRPr="00096D05" w:rsidRDefault="002945C2" w:rsidP="00F705F0">
      <w:pPr>
        <w:spacing w:after="0" w:line="360" w:lineRule="auto"/>
        <w:ind w:leftChars="200" w:left="40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="005543CC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="004D0C19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="00A34AE9" w:rsidRPr="00096D05">
        <w:rPr>
          <w:rFonts w:ascii="Times New Roman" w:hAnsi="Times New Roman" w:cs="Times New Roman"/>
          <w:sz w:val="22"/>
          <w:szCs w:val="22"/>
          <w:lang w:val="en-PH"/>
        </w:rPr>
        <w:t>Sta. Lucia, San Miguel, Bulacan</w:t>
      </w:r>
    </w:p>
    <w:p w14:paraId="4A17B0E4" w14:textId="77777777" w:rsidR="0053365F" w:rsidRPr="00096D05" w:rsidRDefault="002945C2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</w:t>
      </w:r>
      <w:r w:rsidR="005543CC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="004D0C19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</w:t>
      </w:r>
      <w:r w:rsidR="00A34AE9" w:rsidRPr="00096D05">
        <w:rPr>
          <w:rFonts w:ascii="Times New Roman" w:hAnsi="Times New Roman" w:cs="Times New Roman"/>
          <w:sz w:val="22"/>
          <w:szCs w:val="22"/>
          <w:lang w:val="en-PH"/>
        </w:rPr>
        <w:t>Workers</w:t>
      </w:r>
      <w:r w:rsidR="00A34AE9" w:rsidRPr="00096D05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</w:p>
    <w:p w14:paraId="09E9FC63" w14:textId="77777777" w:rsidR="007151BD" w:rsidRPr="00096D05" w:rsidRDefault="002945C2" w:rsidP="00F705F0">
      <w:pPr>
        <w:tabs>
          <w:tab w:val="left" w:pos="400"/>
        </w:tabs>
        <w:spacing w:after="0" w:line="360" w:lineRule="auto"/>
        <w:ind w:leftChars="200" w:left="400"/>
        <w:rPr>
          <w:rFonts w:ascii="Times New Roman" w:hAnsi="Times New Roman" w:cs="Times New Roman"/>
          <w:sz w:val="22"/>
          <w:szCs w:val="22"/>
          <w:lang w:val="en-PH"/>
        </w:rPr>
      </w:pP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="005543CC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  </w:t>
      </w:r>
      <w:r w:rsidR="004D0C19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</w:t>
      </w:r>
      <w:r w:rsidR="00A34AE9" w:rsidRPr="00096D05">
        <w:rPr>
          <w:rFonts w:ascii="Times New Roman" w:hAnsi="Times New Roman" w:cs="Times New Roman"/>
          <w:sz w:val="22"/>
          <w:szCs w:val="22"/>
          <w:lang w:val="en-PH"/>
        </w:rPr>
        <w:t>June 2020 - July 2021</w:t>
      </w:r>
    </w:p>
    <w:p w14:paraId="70842878" w14:textId="77777777" w:rsidR="0053365F" w:rsidRPr="00096D05" w:rsidRDefault="00516597" w:rsidP="00F705F0">
      <w:pPr>
        <w:pStyle w:val="Heading1"/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EDUCATION                                                                   </w:t>
      </w:r>
      <w:r w:rsidR="009F7C9D" w:rsidRPr="00096D05">
        <w:rPr>
          <w:rFonts w:ascii="Times New Roman" w:hAnsi="Times New Roman" w:cs="Times New Roman"/>
          <w:sz w:val="22"/>
          <w:szCs w:val="22"/>
        </w:rPr>
        <w:t xml:space="preserve">        </w:t>
      </w:r>
      <w:r w:rsidRPr="00096D05">
        <w:rPr>
          <w:rFonts w:ascii="Times New Roman" w:hAnsi="Times New Roman" w:cs="Times New Roman"/>
          <w:sz w:val="22"/>
          <w:szCs w:val="22"/>
        </w:rPr>
        <w:t xml:space="preserve">                 SKILLS</w:t>
      </w:r>
    </w:p>
    <w:p w14:paraId="191180E0" w14:textId="77777777" w:rsidR="00D33432" w:rsidRPr="00096D05" w:rsidRDefault="00445072" w:rsidP="00261AD9">
      <w:pPr>
        <w:spacing w:after="0" w:line="360" w:lineRule="auto"/>
        <w:ind w:firstLineChars="200" w:firstLine="442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College    </w:t>
      </w:r>
      <w:r w:rsidR="00F817F2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</w:t>
      </w:r>
      <w:r w:rsidR="001C3FC0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F817F2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="00026A8D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r w:rsidR="007C627A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26A8D" w:rsidRPr="00096D05">
        <w:rPr>
          <w:rFonts w:ascii="Times New Roman" w:hAnsi="Times New Roman" w:cs="Times New Roman"/>
          <w:sz w:val="22"/>
          <w:szCs w:val="22"/>
        </w:rPr>
        <w:t xml:space="preserve"> Dependable</w:t>
      </w:r>
    </w:p>
    <w:p w14:paraId="4F89DFD3" w14:textId="77777777" w:rsidR="00344428" w:rsidRPr="00096D05" w:rsidRDefault="00D33432" w:rsidP="00261AD9">
      <w:pPr>
        <w:spacing w:after="0" w:line="360" w:lineRule="auto"/>
        <w:ind w:firstLineChars="200" w:firstLine="442"/>
        <w:rPr>
          <w:rFonts w:ascii="Times New Roman" w:hAnsi="Times New Roman" w:cs="Times New Roman"/>
          <w:b/>
          <w:bCs/>
          <w:sz w:val="22"/>
          <w:szCs w:val="22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445072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445072"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445072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83174F" w:rsidRPr="00096D05">
        <w:rPr>
          <w:rFonts w:ascii="Times New Roman" w:hAnsi="Times New Roman" w:cs="Times New Roman"/>
          <w:sz w:val="22"/>
          <w:szCs w:val="22"/>
        </w:rPr>
        <w:t xml:space="preserve">Bachelor of Science in Information </w:t>
      </w:r>
      <w:r w:rsidR="00B51796" w:rsidRPr="00096D05">
        <w:rPr>
          <w:rFonts w:ascii="Times New Roman" w:hAnsi="Times New Roman" w:cs="Times New Roman"/>
          <w:sz w:val="22"/>
          <w:szCs w:val="22"/>
        </w:rPr>
        <w:t xml:space="preserve">Technology    </w:t>
      </w:r>
      <w:r w:rsidR="00EE0EC3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B51796" w:rsidRPr="00096D05">
        <w:rPr>
          <w:rFonts w:ascii="Times New Roman" w:hAnsi="Times New Roman" w:cs="Times New Roman"/>
          <w:sz w:val="22"/>
          <w:szCs w:val="22"/>
        </w:rPr>
        <w:t xml:space="preserve">   </w:t>
      </w:r>
      <w:r w:rsidR="00EE0EC3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B51796" w:rsidRPr="00096D05">
        <w:rPr>
          <w:rFonts w:ascii="Times New Roman" w:hAnsi="Times New Roman" w:cs="Times New Roman"/>
          <w:sz w:val="22"/>
          <w:szCs w:val="22"/>
        </w:rPr>
        <w:t xml:space="preserve">      </w:t>
      </w:r>
      <w:r w:rsidR="00EE0EC3" w:rsidRPr="00096D05">
        <w:rPr>
          <w:rFonts w:ascii="Times New Roman" w:hAnsi="Times New Roman" w:cs="Times New Roman"/>
          <w:sz w:val="22"/>
          <w:szCs w:val="22"/>
        </w:rPr>
        <w:t xml:space="preserve">•   </w:t>
      </w:r>
      <w:r w:rsidR="00BA44DA" w:rsidRPr="00096D05">
        <w:rPr>
          <w:rFonts w:ascii="Times New Roman" w:hAnsi="Times New Roman" w:cs="Times New Roman"/>
          <w:sz w:val="22"/>
          <w:szCs w:val="22"/>
        </w:rPr>
        <w:t>Time Management</w:t>
      </w:r>
    </w:p>
    <w:p w14:paraId="775C824F" w14:textId="77777777" w:rsidR="00787BC9" w:rsidRPr="00096D05" w:rsidRDefault="00F70971" w:rsidP="00F7097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445072" w:rsidRPr="00096D05">
        <w:rPr>
          <w:rFonts w:ascii="Times New Roman" w:hAnsi="Times New Roman" w:cs="Times New Roman"/>
          <w:sz w:val="22"/>
          <w:szCs w:val="22"/>
        </w:rPr>
        <w:t xml:space="preserve">      </w:t>
      </w:r>
      <w:r w:rsidR="00BB1852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445072" w:rsidRPr="00096D05">
        <w:rPr>
          <w:rFonts w:ascii="Times New Roman" w:hAnsi="Times New Roman" w:cs="Times New Roman"/>
          <w:sz w:val="22"/>
          <w:szCs w:val="22"/>
        </w:rPr>
        <w:t xml:space="preserve">        </w:t>
      </w:r>
      <w:r w:rsidR="005141C2" w:rsidRPr="00096D05">
        <w:rPr>
          <w:rFonts w:ascii="Times New Roman" w:hAnsi="Times New Roman" w:cs="Times New Roman"/>
          <w:sz w:val="22"/>
          <w:szCs w:val="22"/>
        </w:rPr>
        <w:t xml:space="preserve">Bulacan </w:t>
      </w:r>
      <w:r w:rsidR="000B5D32" w:rsidRPr="00096D05">
        <w:rPr>
          <w:rFonts w:ascii="Times New Roman" w:hAnsi="Times New Roman" w:cs="Times New Roman"/>
          <w:sz w:val="22"/>
          <w:szCs w:val="22"/>
        </w:rPr>
        <w:t xml:space="preserve">State Agricultural </w:t>
      </w:r>
      <w:r w:rsidR="00EE0EC3" w:rsidRPr="00096D05">
        <w:rPr>
          <w:rFonts w:ascii="Times New Roman" w:hAnsi="Times New Roman" w:cs="Times New Roman"/>
          <w:sz w:val="22"/>
          <w:szCs w:val="22"/>
        </w:rPr>
        <w:t>University                               •</w:t>
      </w:r>
      <w:r w:rsidR="00BA44DA" w:rsidRPr="00096D05">
        <w:rPr>
          <w:rFonts w:ascii="Times New Roman" w:hAnsi="Times New Roman" w:cs="Times New Roman"/>
          <w:sz w:val="22"/>
          <w:szCs w:val="22"/>
        </w:rPr>
        <w:t xml:space="preserve">   Multitasking Skill</w:t>
      </w:r>
    </w:p>
    <w:p w14:paraId="32FFF6AE" w14:textId="77777777" w:rsidR="00C86C17" w:rsidRPr="00096D05" w:rsidRDefault="00445072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5F002C" w:rsidRPr="00096D05">
        <w:rPr>
          <w:rFonts w:ascii="Times New Roman" w:hAnsi="Times New Roman" w:cs="Times New Roman"/>
          <w:sz w:val="22"/>
          <w:szCs w:val="22"/>
        </w:rPr>
        <w:t xml:space="preserve">  </w:t>
      </w:r>
      <w:r w:rsidR="00F70971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Pr="00096D05">
        <w:rPr>
          <w:rFonts w:ascii="Times New Roman" w:hAnsi="Times New Roman" w:cs="Times New Roman"/>
          <w:sz w:val="22"/>
          <w:szCs w:val="22"/>
        </w:rPr>
        <w:t xml:space="preserve">    </w:t>
      </w:r>
      <w:r w:rsidR="00617BE8" w:rsidRPr="00096D05">
        <w:rPr>
          <w:rFonts w:ascii="Times New Roman" w:hAnsi="Times New Roman" w:cs="Times New Roman"/>
          <w:sz w:val="22"/>
          <w:szCs w:val="22"/>
        </w:rPr>
        <w:t>Pinaod,</w:t>
      </w:r>
      <w:r w:rsidR="00785FF8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617BE8" w:rsidRPr="00096D05">
        <w:rPr>
          <w:rFonts w:ascii="Times New Roman" w:hAnsi="Times New Roman" w:cs="Times New Roman"/>
          <w:sz w:val="22"/>
          <w:szCs w:val="22"/>
        </w:rPr>
        <w:t xml:space="preserve">San Ildefonso, </w:t>
      </w:r>
      <w:r w:rsidR="00EE0EC3" w:rsidRPr="00096D05">
        <w:rPr>
          <w:rFonts w:ascii="Times New Roman" w:hAnsi="Times New Roman" w:cs="Times New Roman"/>
          <w:sz w:val="22"/>
          <w:szCs w:val="22"/>
        </w:rPr>
        <w:t xml:space="preserve">Bulacan                               </w:t>
      </w:r>
      <w:r w:rsidR="001C3FC0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EE0EC3" w:rsidRPr="00096D05">
        <w:rPr>
          <w:rFonts w:ascii="Times New Roman" w:hAnsi="Times New Roman" w:cs="Times New Roman"/>
          <w:sz w:val="22"/>
          <w:szCs w:val="22"/>
        </w:rPr>
        <w:t xml:space="preserve">         •</w:t>
      </w:r>
      <w:r w:rsidR="00AA6128" w:rsidRPr="00096D05">
        <w:rPr>
          <w:rFonts w:ascii="Times New Roman" w:hAnsi="Times New Roman" w:cs="Times New Roman"/>
          <w:sz w:val="22"/>
          <w:szCs w:val="22"/>
        </w:rPr>
        <w:t xml:space="preserve">   Attention to Detail</w:t>
      </w:r>
    </w:p>
    <w:p w14:paraId="20A72CEE" w14:textId="77777777" w:rsidR="00135936" w:rsidRPr="00096D05" w:rsidRDefault="00445072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</w:t>
      </w:r>
      <w:r w:rsidR="005F002C" w:rsidRPr="00096D05">
        <w:rPr>
          <w:rFonts w:ascii="Times New Roman" w:hAnsi="Times New Roman" w:cs="Times New Roman"/>
          <w:sz w:val="22"/>
          <w:szCs w:val="22"/>
        </w:rPr>
        <w:t xml:space="preserve">   </w:t>
      </w:r>
      <w:r w:rsidRPr="00096D05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135936" w:rsidRPr="00096D05">
        <w:rPr>
          <w:rFonts w:ascii="Times New Roman" w:hAnsi="Times New Roman" w:cs="Times New Roman"/>
          <w:sz w:val="22"/>
          <w:szCs w:val="22"/>
        </w:rPr>
        <w:t>2020-Present</w:t>
      </w:r>
      <w:r w:rsidR="00AA6128" w:rsidRPr="00096D05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</w:t>
      </w:r>
      <w:r w:rsidR="001C3FC0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AA6128" w:rsidRPr="00096D05">
        <w:rPr>
          <w:rFonts w:ascii="Times New Roman" w:hAnsi="Times New Roman" w:cs="Times New Roman"/>
          <w:sz w:val="22"/>
          <w:szCs w:val="22"/>
        </w:rPr>
        <w:t xml:space="preserve">            • </w:t>
      </w:r>
      <w:r w:rsidR="007C627A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AA6128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357A87" w:rsidRPr="00096D05">
        <w:rPr>
          <w:rFonts w:ascii="Times New Roman" w:hAnsi="Times New Roman" w:cs="Times New Roman"/>
          <w:sz w:val="22"/>
          <w:szCs w:val="22"/>
        </w:rPr>
        <w:t>Communication Skill</w:t>
      </w:r>
    </w:p>
    <w:p w14:paraId="48737762" w14:textId="77777777" w:rsidR="007B1688" w:rsidRPr="00096D05" w:rsidRDefault="00B10454" w:rsidP="00F705F0">
      <w:pPr>
        <w:spacing w:after="0" w:line="360" w:lineRule="auto"/>
        <w:ind w:firstLineChars="200" w:firstLine="442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</w:rPr>
        <w:t>Senior High School</w:t>
      </w:r>
      <w:r w:rsidR="00135936" w:rsidRPr="00096D05">
        <w:rPr>
          <w:rFonts w:ascii="Times New Roman" w:hAnsi="Times New Roman" w:cs="Times New Roman"/>
          <w:sz w:val="22"/>
          <w:szCs w:val="22"/>
        </w:rPr>
        <w:t xml:space="preserve">   </w:t>
      </w:r>
      <w:r w:rsidR="00357A87" w:rsidRPr="00096D05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</w:t>
      </w:r>
      <w:proofErr w:type="gramStart"/>
      <w:r w:rsidR="00357A87" w:rsidRPr="00096D05">
        <w:rPr>
          <w:rFonts w:ascii="Times New Roman" w:hAnsi="Times New Roman" w:cs="Times New Roman"/>
          <w:sz w:val="22"/>
          <w:szCs w:val="22"/>
        </w:rPr>
        <w:t>•  Teamwork</w:t>
      </w:r>
      <w:proofErr w:type="gramEnd"/>
    </w:p>
    <w:p w14:paraId="10B7CB0A" w14:textId="77777777" w:rsidR="005E1A3C" w:rsidRPr="00096D05" w:rsidRDefault="005E1A3C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       Academic Track – General Academic Strand</w:t>
      </w:r>
    </w:p>
    <w:p w14:paraId="75F4E957" w14:textId="77777777" w:rsidR="00135936" w:rsidRPr="00096D05" w:rsidRDefault="007B1688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135936" w:rsidRPr="00096D05">
        <w:rPr>
          <w:rFonts w:ascii="Times New Roman" w:hAnsi="Times New Roman" w:cs="Times New Roman"/>
          <w:sz w:val="22"/>
          <w:szCs w:val="22"/>
        </w:rPr>
        <w:t xml:space="preserve"> Partida</w:t>
      </w:r>
      <w:r w:rsidR="00785FF8" w:rsidRPr="00096D05">
        <w:rPr>
          <w:rFonts w:ascii="Times New Roman" w:hAnsi="Times New Roman" w:cs="Times New Roman"/>
          <w:sz w:val="22"/>
          <w:szCs w:val="22"/>
        </w:rPr>
        <w:t xml:space="preserve">, </w:t>
      </w:r>
      <w:r w:rsidR="00135936" w:rsidRPr="00096D05">
        <w:rPr>
          <w:rFonts w:ascii="Times New Roman" w:hAnsi="Times New Roman" w:cs="Times New Roman"/>
          <w:sz w:val="22"/>
          <w:szCs w:val="22"/>
        </w:rPr>
        <w:t xml:space="preserve">National High School    </w:t>
      </w:r>
    </w:p>
    <w:p w14:paraId="4FA89CF9" w14:textId="77777777" w:rsidR="00787BC9" w:rsidRPr="00096D05" w:rsidRDefault="00135936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       Partida, San Miguel Bulacan</w:t>
      </w:r>
    </w:p>
    <w:p w14:paraId="129AEBBB" w14:textId="77777777" w:rsidR="00135936" w:rsidRPr="00096D05" w:rsidRDefault="00026CC7" w:rsidP="00F705F0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              2018-2020</w:t>
      </w:r>
    </w:p>
    <w:p w14:paraId="5C520E4B" w14:textId="77777777" w:rsidR="007B1688" w:rsidRPr="00096D05" w:rsidRDefault="00026CC7" w:rsidP="00F705F0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</w:t>
      </w:r>
      <w:r w:rsidR="00D92D0C"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="00D92D0C" w:rsidRPr="00096D05">
        <w:rPr>
          <w:rFonts w:ascii="Times New Roman" w:hAnsi="Times New Roman" w:cs="Times New Roman"/>
          <w:b/>
          <w:bCs/>
          <w:sz w:val="22"/>
          <w:szCs w:val="22"/>
        </w:rPr>
        <w:t>Junior</w:t>
      </w:r>
      <w:r w:rsidRPr="00096D05">
        <w:rPr>
          <w:rFonts w:ascii="Times New Roman" w:hAnsi="Times New Roman" w:cs="Times New Roman"/>
          <w:sz w:val="22"/>
          <w:szCs w:val="22"/>
        </w:rPr>
        <w:t xml:space="preserve"> </w:t>
      </w:r>
      <w:r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High School </w:t>
      </w:r>
    </w:p>
    <w:p w14:paraId="52FB3746" w14:textId="77777777" w:rsidR="0034799E" w:rsidRPr="00096D05" w:rsidRDefault="0034799E" w:rsidP="00F705F0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</w:t>
      </w:r>
      <w:r w:rsidRPr="00096D05">
        <w:rPr>
          <w:rFonts w:ascii="Times New Roman" w:hAnsi="Times New Roman" w:cs="Times New Roman"/>
          <w:sz w:val="22"/>
          <w:szCs w:val="22"/>
        </w:rPr>
        <w:t>Academic Track – General Academic Strand</w:t>
      </w:r>
    </w:p>
    <w:p w14:paraId="0A846514" w14:textId="77777777" w:rsidR="00026CC7" w:rsidRPr="00096D05" w:rsidRDefault="007B1688" w:rsidP="00F705F0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026CC7" w:rsidRPr="00096D05">
        <w:rPr>
          <w:rFonts w:ascii="Times New Roman" w:hAnsi="Times New Roman" w:cs="Times New Roman"/>
          <w:sz w:val="22"/>
          <w:szCs w:val="22"/>
        </w:rPr>
        <w:t xml:space="preserve"> Partida National High School                                                   </w:t>
      </w:r>
    </w:p>
    <w:p w14:paraId="14267248" w14:textId="77777777" w:rsidR="00026CC7" w:rsidRPr="00096D05" w:rsidRDefault="00026CC7" w:rsidP="00F705F0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</w:t>
      </w:r>
      <w:r w:rsidR="00D92D0C" w:rsidRPr="00096D05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096D05">
        <w:rPr>
          <w:rFonts w:ascii="Times New Roman" w:hAnsi="Times New Roman" w:cs="Times New Roman"/>
          <w:sz w:val="22"/>
          <w:szCs w:val="22"/>
        </w:rPr>
        <w:t xml:space="preserve">       Partida, San Miguel Bulacan</w:t>
      </w:r>
    </w:p>
    <w:p w14:paraId="21FAE89C" w14:textId="77777777" w:rsidR="00026CC7" w:rsidRPr="00096D05" w:rsidRDefault="007B1688" w:rsidP="00F705F0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2C183E" w:rsidRPr="00096D05">
        <w:rPr>
          <w:rFonts w:ascii="Times New Roman" w:hAnsi="Times New Roman" w:cs="Times New Roman"/>
          <w:sz w:val="22"/>
          <w:szCs w:val="22"/>
        </w:rPr>
        <w:t>2014-2018</w:t>
      </w:r>
    </w:p>
    <w:p w14:paraId="31BA61D8" w14:textId="77777777" w:rsidR="002C183E" w:rsidRPr="00096D05" w:rsidRDefault="00A34AE9" w:rsidP="00F705F0">
      <w:pPr>
        <w:spacing w:after="0" w:line="360" w:lineRule="auto"/>
        <w:ind w:firstLineChars="200" w:firstLine="442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b/>
          <w:bCs/>
          <w:sz w:val="22"/>
          <w:szCs w:val="22"/>
        </w:rPr>
        <w:t>Elementary</w:t>
      </w:r>
      <w:r w:rsidRPr="00096D05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64865A6" w14:textId="77777777" w:rsidR="0053365F" w:rsidRPr="00096D05" w:rsidRDefault="002C183E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096D05">
        <w:rPr>
          <w:rFonts w:ascii="Times New Roman" w:hAnsi="Times New Roman" w:cs="Times New Roman"/>
          <w:sz w:val="22"/>
          <w:szCs w:val="22"/>
        </w:rPr>
        <w:t xml:space="preserve">                  Sta. Lucia</w:t>
      </w:r>
      <w:r w:rsidR="00A34AE9" w:rsidRPr="00096D05">
        <w:rPr>
          <w:rFonts w:ascii="Times New Roman" w:hAnsi="Times New Roman" w:cs="Times New Roman"/>
          <w:sz w:val="22"/>
          <w:szCs w:val="22"/>
        </w:rPr>
        <w:t xml:space="preserve"> Elementary School                                      </w:t>
      </w:r>
    </w:p>
    <w:p w14:paraId="32706467" w14:textId="77777777" w:rsidR="00D844EA" w:rsidRPr="00096D05" w:rsidRDefault="00A34AE9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  <w:lang w:val="en-PH"/>
        </w:rPr>
      </w:pP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            </w:t>
      </w:r>
      <w:r w:rsidR="00620563"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</w:t>
      </w: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Sta. Lucia, San Miguel </w:t>
      </w:r>
      <w:r w:rsidR="00D844EA" w:rsidRPr="00096D05">
        <w:rPr>
          <w:rFonts w:ascii="Times New Roman" w:hAnsi="Times New Roman" w:cs="Times New Roman"/>
          <w:sz w:val="22"/>
          <w:szCs w:val="22"/>
          <w:lang w:val="en-PH"/>
        </w:rPr>
        <w:t>Bulacan</w:t>
      </w:r>
    </w:p>
    <w:p w14:paraId="1CC887C1" w14:textId="77777777" w:rsidR="0053365F" w:rsidRPr="00096D05" w:rsidRDefault="00D844EA" w:rsidP="00F705F0">
      <w:pPr>
        <w:spacing w:after="0" w:line="360" w:lineRule="auto"/>
        <w:ind w:firstLineChars="200" w:firstLine="440"/>
        <w:rPr>
          <w:rFonts w:ascii="Times New Roman" w:hAnsi="Times New Roman" w:cs="Times New Roman"/>
          <w:sz w:val="22"/>
          <w:szCs w:val="22"/>
          <w:lang w:val="en-PH"/>
        </w:rPr>
      </w:pPr>
      <w:r w:rsidRPr="00096D05">
        <w:rPr>
          <w:rFonts w:ascii="Times New Roman" w:hAnsi="Times New Roman" w:cs="Times New Roman"/>
          <w:sz w:val="22"/>
          <w:szCs w:val="22"/>
          <w:lang w:val="en-PH"/>
        </w:rPr>
        <w:t xml:space="preserve">                  </w:t>
      </w:r>
      <w:r w:rsidR="009C27DC" w:rsidRPr="00096D05">
        <w:rPr>
          <w:rFonts w:ascii="Times New Roman" w:hAnsi="Times New Roman" w:cs="Times New Roman"/>
          <w:sz w:val="22"/>
          <w:szCs w:val="22"/>
          <w:lang w:val="en-PH"/>
        </w:rPr>
        <w:t>2008-2014</w:t>
      </w:r>
    </w:p>
    <w:p w14:paraId="540CC3C4" w14:textId="77777777" w:rsidR="00E33C1C" w:rsidRPr="00096D05" w:rsidRDefault="00E33C1C" w:rsidP="00E33C1C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</w:rPr>
      </w:pPr>
    </w:p>
    <w:p w14:paraId="08BF0914" w14:textId="77777777" w:rsidR="0053365F" w:rsidRPr="00096D05" w:rsidRDefault="00A34AE9" w:rsidP="000B3BF5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PH"/>
        </w:rPr>
      </w:pPr>
      <w:r w:rsidRPr="00096D05"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096D05">
        <w:rPr>
          <w:rFonts w:ascii="Times New Roman" w:hAnsi="Times New Roman" w:cs="Times New Roman"/>
          <w:sz w:val="32"/>
          <w:szCs w:val="32"/>
          <w:lang w:val="en-PH"/>
        </w:rPr>
        <w:t xml:space="preserve"> </w:t>
      </w:r>
      <w:r w:rsidR="001C3FC0" w:rsidRPr="00096D05">
        <w:rPr>
          <w:rFonts w:ascii="Times New Roman" w:hAnsi="Times New Roman" w:cs="Times New Roman"/>
          <w:sz w:val="32"/>
          <w:szCs w:val="32"/>
          <w:lang w:val="en-PH"/>
        </w:rPr>
        <w:t xml:space="preserve">                     </w:t>
      </w:r>
      <w:r w:rsidRPr="00096D05">
        <w:rPr>
          <w:rFonts w:ascii="Times New Roman" w:hAnsi="Times New Roman" w:cs="Times New Roman"/>
          <w:sz w:val="32"/>
          <w:szCs w:val="32"/>
          <w:lang w:val="en-PH"/>
        </w:rPr>
        <w:t xml:space="preserve">    </w:t>
      </w:r>
      <w:r w:rsidR="000B0613" w:rsidRPr="00096D05">
        <w:rPr>
          <w:rFonts w:ascii="Times New Roman" w:hAnsi="Times New Roman" w:cs="Times New Roman"/>
          <w:sz w:val="32"/>
          <w:szCs w:val="32"/>
          <w:lang w:val="en-PH"/>
        </w:rPr>
        <w:t xml:space="preserve">      </w:t>
      </w:r>
      <w:r w:rsidRPr="00096D05">
        <w:rPr>
          <w:rFonts w:ascii="Times New Roman" w:hAnsi="Times New Roman" w:cs="Times New Roman"/>
          <w:sz w:val="32"/>
          <w:szCs w:val="32"/>
          <w:lang w:val="en-PH"/>
        </w:rPr>
        <w:t xml:space="preserve">  </w:t>
      </w:r>
      <w:r w:rsidRPr="00096D05">
        <w:rPr>
          <w:rFonts w:ascii="Times New Roman" w:hAnsi="Times New Roman" w:cs="Times New Roman"/>
          <w:sz w:val="32"/>
          <w:szCs w:val="32"/>
        </w:rPr>
        <w:t xml:space="preserve">     </w:t>
      </w:r>
      <w:r w:rsidRPr="00096D05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096D05">
        <w:rPr>
          <w:rFonts w:ascii="Times New Roman" w:hAnsi="Times New Roman" w:cs="Times New Roman"/>
          <w:b/>
          <w:bCs/>
          <w:sz w:val="32"/>
          <w:szCs w:val="32"/>
          <w:lang w:val="en-PH"/>
        </w:rPr>
        <w:t>LMAR G. SANTIAGO</w:t>
      </w:r>
    </w:p>
    <w:p w14:paraId="23CBF3B3" w14:textId="77777777" w:rsidR="0053365F" w:rsidRPr="00096D05" w:rsidRDefault="003A3CD8" w:rsidP="00F705F0">
      <w:pPr>
        <w:pStyle w:val="ListBullet"/>
        <w:numPr>
          <w:ilvl w:val="0"/>
          <w:numId w:val="0"/>
        </w:numPr>
        <w:spacing w:line="360" w:lineRule="auto"/>
        <w:ind w:firstLineChars="2900" w:firstLine="6114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096D05">
        <w:rPr>
          <w:rFonts w:ascii="Times New Roman" w:hAnsi="Times New Roman" w:cs="Times New Roman"/>
          <w:b/>
          <w:bCs/>
          <w:sz w:val="21"/>
          <w:szCs w:val="21"/>
          <w:lang w:val="en-PH"/>
        </w:rPr>
        <w:t xml:space="preserve"> </w:t>
      </w:r>
      <w:r w:rsidR="001C3FC0" w:rsidRPr="00096D05">
        <w:rPr>
          <w:rFonts w:ascii="Times New Roman" w:hAnsi="Times New Roman" w:cs="Times New Roman"/>
          <w:b/>
          <w:bCs/>
          <w:sz w:val="21"/>
          <w:szCs w:val="21"/>
          <w:lang w:val="en-PH"/>
        </w:rPr>
        <w:t xml:space="preserve">                     </w:t>
      </w:r>
      <w:r w:rsidR="00A34AE9" w:rsidRPr="00096D05">
        <w:rPr>
          <w:rFonts w:ascii="Times New Roman" w:hAnsi="Times New Roman" w:cs="Times New Roman"/>
          <w:b/>
          <w:bCs/>
          <w:sz w:val="24"/>
          <w:szCs w:val="24"/>
          <w:lang w:val="en-PH"/>
        </w:rPr>
        <w:t>Applicants Signature</w:t>
      </w:r>
      <w:r w:rsidR="00A34AE9" w:rsidRPr="00096D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sectPr w:rsidR="0053365F" w:rsidRPr="00096D05" w:rsidSect="000375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/>
      <w:pgMar w:top="720" w:right="720" w:bottom="720" w:left="720" w:header="720" w:footer="1083" w:gutter="0"/>
      <w:pgBorders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3DFE3" w14:textId="77777777" w:rsidR="00650D99" w:rsidRDefault="00650D99">
      <w:pPr>
        <w:spacing w:after="0" w:line="240" w:lineRule="auto"/>
      </w:pPr>
      <w:r>
        <w:separator/>
      </w:r>
    </w:p>
  </w:endnote>
  <w:endnote w:type="continuationSeparator" w:id="0">
    <w:p w14:paraId="5D61E5CE" w14:textId="77777777" w:rsidR="00650D99" w:rsidRDefault="0065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CD4DF" w14:textId="77777777" w:rsidR="00BA3D1E" w:rsidRDefault="00BA3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5720E" w14:textId="77777777" w:rsidR="00BA3D1E" w:rsidRDefault="00BA3D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92021" w14:textId="77777777" w:rsidR="00BA3D1E" w:rsidRDefault="00BA3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0BB73" w14:textId="77777777" w:rsidR="00650D99" w:rsidRDefault="00650D99">
      <w:pPr>
        <w:spacing w:after="0" w:line="240" w:lineRule="auto"/>
      </w:pPr>
      <w:r>
        <w:separator/>
      </w:r>
    </w:p>
  </w:footnote>
  <w:footnote w:type="continuationSeparator" w:id="0">
    <w:p w14:paraId="64CFE072" w14:textId="77777777" w:rsidR="00650D99" w:rsidRDefault="0065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C34C0" w14:textId="77777777" w:rsidR="00F43E0B" w:rsidRDefault="00F43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B6501" w14:textId="77777777" w:rsidR="00F43E0B" w:rsidRDefault="00F43E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A0341" w14:textId="77777777" w:rsidR="00F43E0B" w:rsidRDefault="00F43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60675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453D32"/>
    <w:multiLevelType w:val="hybridMultilevel"/>
    <w:tmpl w:val="449C8CA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454416C3"/>
    <w:multiLevelType w:val="multilevel"/>
    <w:tmpl w:val="454416C3"/>
    <w:lvl w:ilvl="0">
      <w:start w:val="1"/>
      <w:numFmt w:val="bullet"/>
      <w:pStyle w:val="ListBullet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727CA3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4655"/>
    <w:multiLevelType w:val="multilevel"/>
    <w:tmpl w:val="65454655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6E"/>
    <w:rsid w:val="0000041D"/>
    <w:rsid w:val="00013B06"/>
    <w:rsid w:val="000140DA"/>
    <w:rsid w:val="00023059"/>
    <w:rsid w:val="00026A8D"/>
    <w:rsid w:val="00026CC7"/>
    <w:rsid w:val="0003752D"/>
    <w:rsid w:val="00040240"/>
    <w:rsid w:val="000463B5"/>
    <w:rsid w:val="00050F6A"/>
    <w:rsid w:val="0006196F"/>
    <w:rsid w:val="00082B7B"/>
    <w:rsid w:val="00084E61"/>
    <w:rsid w:val="00092174"/>
    <w:rsid w:val="00093270"/>
    <w:rsid w:val="00096D05"/>
    <w:rsid w:val="000B0613"/>
    <w:rsid w:val="000B3BF5"/>
    <w:rsid w:val="000B3D0F"/>
    <w:rsid w:val="000B5D32"/>
    <w:rsid w:val="000B67CE"/>
    <w:rsid w:val="000D2488"/>
    <w:rsid w:val="000F1FA6"/>
    <w:rsid w:val="000F5914"/>
    <w:rsid w:val="001120DD"/>
    <w:rsid w:val="00114998"/>
    <w:rsid w:val="00135936"/>
    <w:rsid w:val="00156FCB"/>
    <w:rsid w:val="00161CDF"/>
    <w:rsid w:val="001745A8"/>
    <w:rsid w:val="00196140"/>
    <w:rsid w:val="001A57B2"/>
    <w:rsid w:val="001B30FA"/>
    <w:rsid w:val="001B74E3"/>
    <w:rsid w:val="001C3FC0"/>
    <w:rsid w:val="001D02A3"/>
    <w:rsid w:val="001E60B2"/>
    <w:rsid w:val="00200B5C"/>
    <w:rsid w:val="002117B1"/>
    <w:rsid w:val="002164C8"/>
    <w:rsid w:val="002354E4"/>
    <w:rsid w:val="00243B89"/>
    <w:rsid w:val="00250EB6"/>
    <w:rsid w:val="00255FB8"/>
    <w:rsid w:val="00261AD9"/>
    <w:rsid w:val="00273F84"/>
    <w:rsid w:val="00276D9C"/>
    <w:rsid w:val="0029435A"/>
    <w:rsid w:val="002945C2"/>
    <w:rsid w:val="002A390F"/>
    <w:rsid w:val="002A76A2"/>
    <w:rsid w:val="002C0970"/>
    <w:rsid w:val="002C183E"/>
    <w:rsid w:val="002C5FE2"/>
    <w:rsid w:val="002C791F"/>
    <w:rsid w:val="002D5392"/>
    <w:rsid w:val="002D5EAA"/>
    <w:rsid w:val="002D6D40"/>
    <w:rsid w:val="002D79AD"/>
    <w:rsid w:val="002E02EF"/>
    <w:rsid w:val="002E07D2"/>
    <w:rsid w:val="002E4DD6"/>
    <w:rsid w:val="002E5DE2"/>
    <w:rsid w:val="002F61DB"/>
    <w:rsid w:val="003119E6"/>
    <w:rsid w:val="00323729"/>
    <w:rsid w:val="00327F7B"/>
    <w:rsid w:val="0033213C"/>
    <w:rsid w:val="003379BB"/>
    <w:rsid w:val="00344428"/>
    <w:rsid w:val="0034799E"/>
    <w:rsid w:val="003512AA"/>
    <w:rsid w:val="00357A87"/>
    <w:rsid w:val="00382DC3"/>
    <w:rsid w:val="003874AB"/>
    <w:rsid w:val="00391C55"/>
    <w:rsid w:val="003922CF"/>
    <w:rsid w:val="003A3CD8"/>
    <w:rsid w:val="003C4638"/>
    <w:rsid w:val="003D5366"/>
    <w:rsid w:val="003D725B"/>
    <w:rsid w:val="003F3A6A"/>
    <w:rsid w:val="004273B7"/>
    <w:rsid w:val="00445072"/>
    <w:rsid w:val="004514A2"/>
    <w:rsid w:val="004657D8"/>
    <w:rsid w:val="00470BE4"/>
    <w:rsid w:val="00474827"/>
    <w:rsid w:val="00483E5E"/>
    <w:rsid w:val="004868A4"/>
    <w:rsid w:val="00492B94"/>
    <w:rsid w:val="004A5DCE"/>
    <w:rsid w:val="004C0076"/>
    <w:rsid w:val="004D0C19"/>
    <w:rsid w:val="004E69EE"/>
    <w:rsid w:val="004F6EB4"/>
    <w:rsid w:val="00501C77"/>
    <w:rsid w:val="005038DA"/>
    <w:rsid w:val="005141C2"/>
    <w:rsid w:val="005144F6"/>
    <w:rsid w:val="00516597"/>
    <w:rsid w:val="0053365F"/>
    <w:rsid w:val="00536274"/>
    <w:rsid w:val="005543CC"/>
    <w:rsid w:val="00554B50"/>
    <w:rsid w:val="005621B9"/>
    <w:rsid w:val="00566C95"/>
    <w:rsid w:val="00574E1B"/>
    <w:rsid w:val="005761EA"/>
    <w:rsid w:val="00580161"/>
    <w:rsid w:val="00583AB2"/>
    <w:rsid w:val="0058704B"/>
    <w:rsid w:val="005907CC"/>
    <w:rsid w:val="005A085E"/>
    <w:rsid w:val="005B2AA7"/>
    <w:rsid w:val="005B64C8"/>
    <w:rsid w:val="005C3FBD"/>
    <w:rsid w:val="005C768D"/>
    <w:rsid w:val="005D0C8F"/>
    <w:rsid w:val="005E056C"/>
    <w:rsid w:val="005E1A3C"/>
    <w:rsid w:val="005E2690"/>
    <w:rsid w:val="005E2E65"/>
    <w:rsid w:val="005E7A73"/>
    <w:rsid w:val="005F002C"/>
    <w:rsid w:val="005F2094"/>
    <w:rsid w:val="005F4865"/>
    <w:rsid w:val="006010B0"/>
    <w:rsid w:val="006017B1"/>
    <w:rsid w:val="00610425"/>
    <w:rsid w:val="00617BE8"/>
    <w:rsid w:val="00620563"/>
    <w:rsid w:val="00620D05"/>
    <w:rsid w:val="0064674B"/>
    <w:rsid w:val="00650D99"/>
    <w:rsid w:val="00660C3B"/>
    <w:rsid w:val="00663597"/>
    <w:rsid w:val="006715CD"/>
    <w:rsid w:val="00682F26"/>
    <w:rsid w:val="006B02D9"/>
    <w:rsid w:val="006B30F6"/>
    <w:rsid w:val="006C2BCD"/>
    <w:rsid w:val="006C452D"/>
    <w:rsid w:val="006C46C1"/>
    <w:rsid w:val="006C550F"/>
    <w:rsid w:val="006C6A04"/>
    <w:rsid w:val="006D6402"/>
    <w:rsid w:val="006F4007"/>
    <w:rsid w:val="00701F59"/>
    <w:rsid w:val="00702000"/>
    <w:rsid w:val="007040E3"/>
    <w:rsid w:val="00706A64"/>
    <w:rsid w:val="0071367E"/>
    <w:rsid w:val="0071441C"/>
    <w:rsid w:val="007151BD"/>
    <w:rsid w:val="00717C45"/>
    <w:rsid w:val="00722F4A"/>
    <w:rsid w:val="00742F49"/>
    <w:rsid w:val="00745449"/>
    <w:rsid w:val="007469EA"/>
    <w:rsid w:val="00750CC1"/>
    <w:rsid w:val="00754F90"/>
    <w:rsid w:val="00755CBF"/>
    <w:rsid w:val="007666A4"/>
    <w:rsid w:val="007671E4"/>
    <w:rsid w:val="00785FF8"/>
    <w:rsid w:val="0078782D"/>
    <w:rsid w:val="00787BC9"/>
    <w:rsid w:val="00792D80"/>
    <w:rsid w:val="0079483E"/>
    <w:rsid w:val="007B1688"/>
    <w:rsid w:val="007C627A"/>
    <w:rsid w:val="007E116B"/>
    <w:rsid w:val="007E6E5F"/>
    <w:rsid w:val="007F6834"/>
    <w:rsid w:val="00800AAD"/>
    <w:rsid w:val="00805387"/>
    <w:rsid w:val="00810F5B"/>
    <w:rsid w:val="00811561"/>
    <w:rsid w:val="00811CEE"/>
    <w:rsid w:val="0081461E"/>
    <w:rsid w:val="0081594F"/>
    <w:rsid w:val="0083174F"/>
    <w:rsid w:val="00847913"/>
    <w:rsid w:val="00870435"/>
    <w:rsid w:val="0087162C"/>
    <w:rsid w:val="00877264"/>
    <w:rsid w:val="008810F9"/>
    <w:rsid w:val="00891596"/>
    <w:rsid w:val="008951CD"/>
    <w:rsid w:val="00895AAB"/>
    <w:rsid w:val="008A0464"/>
    <w:rsid w:val="008C62FC"/>
    <w:rsid w:val="008C6CB0"/>
    <w:rsid w:val="008E747E"/>
    <w:rsid w:val="008F2C8D"/>
    <w:rsid w:val="0090530E"/>
    <w:rsid w:val="00912767"/>
    <w:rsid w:val="009267AD"/>
    <w:rsid w:val="009608A6"/>
    <w:rsid w:val="00960F0B"/>
    <w:rsid w:val="00964689"/>
    <w:rsid w:val="00964E6A"/>
    <w:rsid w:val="00971299"/>
    <w:rsid w:val="00973694"/>
    <w:rsid w:val="0097777B"/>
    <w:rsid w:val="00986BEC"/>
    <w:rsid w:val="00994642"/>
    <w:rsid w:val="009A0410"/>
    <w:rsid w:val="009B0EF3"/>
    <w:rsid w:val="009C27DC"/>
    <w:rsid w:val="009D00D1"/>
    <w:rsid w:val="009D364E"/>
    <w:rsid w:val="009D6D78"/>
    <w:rsid w:val="009E0DA9"/>
    <w:rsid w:val="009E55CC"/>
    <w:rsid w:val="009E5821"/>
    <w:rsid w:val="009E6FD4"/>
    <w:rsid w:val="009E78E0"/>
    <w:rsid w:val="009F7C9D"/>
    <w:rsid w:val="00A04EA1"/>
    <w:rsid w:val="00A21181"/>
    <w:rsid w:val="00A22032"/>
    <w:rsid w:val="00A26083"/>
    <w:rsid w:val="00A304B6"/>
    <w:rsid w:val="00A3262A"/>
    <w:rsid w:val="00A33F5F"/>
    <w:rsid w:val="00A34AE9"/>
    <w:rsid w:val="00A42005"/>
    <w:rsid w:val="00A54325"/>
    <w:rsid w:val="00A73057"/>
    <w:rsid w:val="00A7652A"/>
    <w:rsid w:val="00A80E4B"/>
    <w:rsid w:val="00A858E4"/>
    <w:rsid w:val="00AA3DEE"/>
    <w:rsid w:val="00AA6128"/>
    <w:rsid w:val="00AD176C"/>
    <w:rsid w:val="00AD3D74"/>
    <w:rsid w:val="00AD4D93"/>
    <w:rsid w:val="00AF22AA"/>
    <w:rsid w:val="00AF2BC0"/>
    <w:rsid w:val="00AF7B42"/>
    <w:rsid w:val="00B02EE8"/>
    <w:rsid w:val="00B10454"/>
    <w:rsid w:val="00B16D92"/>
    <w:rsid w:val="00B4106C"/>
    <w:rsid w:val="00B430C8"/>
    <w:rsid w:val="00B44204"/>
    <w:rsid w:val="00B51796"/>
    <w:rsid w:val="00B51945"/>
    <w:rsid w:val="00B55E67"/>
    <w:rsid w:val="00B56C28"/>
    <w:rsid w:val="00B6790D"/>
    <w:rsid w:val="00B724A2"/>
    <w:rsid w:val="00B806E2"/>
    <w:rsid w:val="00B82832"/>
    <w:rsid w:val="00B8387B"/>
    <w:rsid w:val="00B83CF7"/>
    <w:rsid w:val="00BA3D1E"/>
    <w:rsid w:val="00BA44DA"/>
    <w:rsid w:val="00BB0451"/>
    <w:rsid w:val="00BB1852"/>
    <w:rsid w:val="00BC09E6"/>
    <w:rsid w:val="00BC4DBF"/>
    <w:rsid w:val="00BE63E8"/>
    <w:rsid w:val="00BF18EE"/>
    <w:rsid w:val="00BF6944"/>
    <w:rsid w:val="00BF69B1"/>
    <w:rsid w:val="00BF78C5"/>
    <w:rsid w:val="00C01E0C"/>
    <w:rsid w:val="00C04AFC"/>
    <w:rsid w:val="00C04D57"/>
    <w:rsid w:val="00C05A25"/>
    <w:rsid w:val="00C107A9"/>
    <w:rsid w:val="00C13376"/>
    <w:rsid w:val="00C14E6D"/>
    <w:rsid w:val="00C2303C"/>
    <w:rsid w:val="00C454D7"/>
    <w:rsid w:val="00C64000"/>
    <w:rsid w:val="00C70BBE"/>
    <w:rsid w:val="00C86C17"/>
    <w:rsid w:val="00C90B2A"/>
    <w:rsid w:val="00CA57FB"/>
    <w:rsid w:val="00CB5F1F"/>
    <w:rsid w:val="00CD4F34"/>
    <w:rsid w:val="00CE0F67"/>
    <w:rsid w:val="00D23F46"/>
    <w:rsid w:val="00D27A44"/>
    <w:rsid w:val="00D27D5F"/>
    <w:rsid w:val="00D33432"/>
    <w:rsid w:val="00D34D84"/>
    <w:rsid w:val="00D35C08"/>
    <w:rsid w:val="00D4165B"/>
    <w:rsid w:val="00D6257B"/>
    <w:rsid w:val="00D73162"/>
    <w:rsid w:val="00D844EA"/>
    <w:rsid w:val="00D92D0C"/>
    <w:rsid w:val="00DA660A"/>
    <w:rsid w:val="00DB6830"/>
    <w:rsid w:val="00DC3DB1"/>
    <w:rsid w:val="00DD228E"/>
    <w:rsid w:val="00E00E48"/>
    <w:rsid w:val="00E04167"/>
    <w:rsid w:val="00E20E97"/>
    <w:rsid w:val="00E31859"/>
    <w:rsid w:val="00E33C1C"/>
    <w:rsid w:val="00E41806"/>
    <w:rsid w:val="00E4404C"/>
    <w:rsid w:val="00E532F6"/>
    <w:rsid w:val="00E81CF0"/>
    <w:rsid w:val="00E858A5"/>
    <w:rsid w:val="00E955EA"/>
    <w:rsid w:val="00E97F61"/>
    <w:rsid w:val="00EB46E6"/>
    <w:rsid w:val="00EC2553"/>
    <w:rsid w:val="00ED482C"/>
    <w:rsid w:val="00ED5456"/>
    <w:rsid w:val="00EE0EC3"/>
    <w:rsid w:val="00EE194B"/>
    <w:rsid w:val="00EF4EE4"/>
    <w:rsid w:val="00EF5E0A"/>
    <w:rsid w:val="00F04702"/>
    <w:rsid w:val="00F05587"/>
    <w:rsid w:val="00F14C2A"/>
    <w:rsid w:val="00F15FAC"/>
    <w:rsid w:val="00F2160F"/>
    <w:rsid w:val="00F43E0B"/>
    <w:rsid w:val="00F4528F"/>
    <w:rsid w:val="00F51BEC"/>
    <w:rsid w:val="00F7004E"/>
    <w:rsid w:val="00F7051B"/>
    <w:rsid w:val="00F705F0"/>
    <w:rsid w:val="00F70971"/>
    <w:rsid w:val="00F817F2"/>
    <w:rsid w:val="00F9576E"/>
    <w:rsid w:val="00FB07B7"/>
    <w:rsid w:val="00FC1545"/>
    <w:rsid w:val="00FE5E72"/>
    <w:rsid w:val="00FF2A87"/>
    <w:rsid w:val="3DF4606D"/>
    <w:rsid w:val="421C6CDA"/>
    <w:rsid w:val="4EAC1FAA"/>
    <w:rsid w:val="622F1644"/>
    <w:rsid w:val="63833E2D"/>
    <w:rsid w:val="670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BE1B1"/>
  <w15:docId w15:val="{9B1AD25C-D1A0-9D4E-8C67-B522305B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80" w:line="312" w:lineRule="auto"/>
    </w:pPr>
    <w:rPr>
      <w:color w:val="7F7F7F" w:themeColor="text1" w:themeTint="8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64653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64653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6465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64653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64653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64653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64653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64653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64653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64653" w:themeColor="text2"/>
      <w:sz w:val="24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64653" w:themeColor="text2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</w:style>
  <w:style w:type="paragraph" w:styleId="ListNumber">
    <w:name w:val="List Number"/>
    <w:basedOn w:val="Normal"/>
    <w:uiPriority w:val="10"/>
    <w:qFormat/>
    <w:pPr>
      <w:numPr>
        <w:numId w:val="2"/>
      </w:numPr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64653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64653" w:themeColor="text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Emphasis">
    <w:name w:val="Emphasis"/>
    <w:basedOn w:val="DefaultParagraphFont"/>
    <w:uiPriority w:val="20"/>
    <w:semiHidden/>
    <w:unhideWhenUsed/>
    <w:qFormat/>
    <w:rPr>
      <w:iCs/>
      <w:color w:val="727CA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64653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64653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64653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color w:val="464653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color w:val="464653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64653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64653" w:themeColor="text2"/>
      <w:sz w:val="16"/>
      <w:szCs w:val="21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Cs/>
      <w:color w:val="262626" w:themeColor="text1" w:themeTint="D9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color w:val="464653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asciiTheme="majorHAnsi" w:eastAsiaTheme="minorEastAsia" w:hAnsiTheme="majorHAnsi"/>
      <w:spacing w:val="15"/>
      <w:sz w:val="24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Cs/>
      <w:color w:val="727CA3" w:themeColor="accent1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Cs/>
      <w:caps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64653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64653" w:themeColor="text2"/>
      <w:sz w:val="22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64653" w:themeColor="text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64653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64653" w:themeColor="text2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64653" w:themeColor="text2"/>
    </w:rPr>
  </w:style>
  <w:style w:type="character" w:styleId="Hyperlink">
    <w:name w:val="Hyperlink"/>
    <w:basedOn w:val="DefaultParagraphFont"/>
    <w:uiPriority w:val="99"/>
    <w:unhideWhenUsed/>
    <w:rsid w:val="00B8387B"/>
    <w:rPr>
      <w:color w:val="B292C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elmarsantiago0205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mar\Desktop\%7bEE64EE48-9162-0D4A-AD23-0E99BF5ECE3D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AAA787CADBFA4FA1320AA26DBB3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F09F8-6D5E-8640-B019-4484D148E285}"/>
      </w:docPartPr>
      <w:docPartBody>
        <w:p w:rsidR="00DE61CE" w:rsidRDefault="003D669F">
          <w:pPr>
            <w:pStyle w:val="F4AAA787CADBFA4FA1320AA26DBB357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multilevel"/>
    <w:tmpl w:val="454416C3"/>
    <w:lvl w:ilvl="0">
      <w:start w:val="1"/>
      <w:numFmt w:val="bullet"/>
      <w:pStyle w:val="ListBullet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4D"/>
    <w:rsid w:val="000D1199"/>
    <w:rsid w:val="003D669F"/>
    <w:rsid w:val="00531CB2"/>
    <w:rsid w:val="005448AC"/>
    <w:rsid w:val="00682A4D"/>
    <w:rsid w:val="006B1826"/>
    <w:rsid w:val="006F3C52"/>
    <w:rsid w:val="006F558D"/>
    <w:rsid w:val="00712BB3"/>
    <w:rsid w:val="00796AB4"/>
    <w:rsid w:val="008927C5"/>
    <w:rsid w:val="008A12E9"/>
    <w:rsid w:val="0096015A"/>
    <w:rsid w:val="00A0035A"/>
    <w:rsid w:val="00A87024"/>
    <w:rsid w:val="00B96B81"/>
    <w:rsid w:val="00BE293F"/>
    <w:rsid w:val="00D20541"/>
    <w:rsid w:val="00DE61CE"/>
    <w:rsid w:val="00E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AAA787CADBFA4FA1320AA26DBB357D">
    <w:name w:val="F4AAA787CADBFA4FA1320AA26DBB357D"/>
    <w:pPr>
      <w:spacing w:after="160" w:line="259" w:lineRule="auto"/>
    </w:pPr>
    <w:rPr>
      <w:sz w:val="22"/>
      <w:szCs w:val="22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79D4A-0614-493C-8B94-1E646879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{EE64EE48-9162-0D4A-AD23-0E99BF5ECE3D}tf50002018.dotx</Template>
  <TotalTime>3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639212233000</dc:creator>
  <cp:lastModifiedBy>elmar</cp:lastModifiedBy>
  <cp:revision>2</cp:revision>
  <dcterms:created xsi:type="dcterms:W3CDTF">2022-09-05T05:31:00Z</dcterms:created>
  <dcterms:modified xsi:type="dcterms:W3CDTF">2022-09-05T05:31:00Z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